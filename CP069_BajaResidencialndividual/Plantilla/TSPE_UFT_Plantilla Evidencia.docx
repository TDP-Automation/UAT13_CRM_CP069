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16598A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16598A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65" w:rsidRDefault="00EE6C65" w:rsidP="00276B50">
      <w:r>
        <w:separator/>
      </w:r>
    </w:p>
  </w:endnote>
  <w:endnote w:type="continuationSeparator" w:id="0">
    <w:p w:rsidR="00EE6C65" w:rsidRDefault="00EE6C65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16598A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65" w:rsidRDefault="00EE6C65" w:rsidP="00276B50">
      <w:r>
        <w:separator/>
      </w:r>
    </w:p>
  </w:footnote>
  <w:footnote w:type="continuationSeparator" w:id="0">
    <w:p w:rsidR="00EE6C65" w:rsidRDefault="00EE6C65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598A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E6C65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369E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0CF9-3676-4417-8E4B-DAFAE386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2020-07-22T21:57:00Z</dcterms:modified>
  <cp:contentStatus/>
</cp:coreProperties>
</file>